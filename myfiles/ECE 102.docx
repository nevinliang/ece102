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AE1F" w14:textId="1C2A1368" w:rsidR="00166011" w:rsidRDefault="00EE2651" w:rsidP="00F368B5">
      <w:pPr>
        <w:pStyle w:val="Heading1"/>
        <w:tabs>
          <w:tab w:val="right" w:pos="9360"/>
        </w:tabs>
      </w:pPr>
      <w:r>
        <w:t>EE 102</w:t>
      </w:r>
      <w:r w:rsidR="00F368B5">
        <w:tab/>
      </w:r>
      <w:r w:rsidR="00F368B5" w:rsidRPr="00F368B5">
        <w:rPr>
          <w:sz w:val="28"/>
          <w:szCs w:val="28"/>
        </w:rPr>
        <w:t>Nevin Liang</w:t>
      </w:r>
    </w:p>
    <w:p w14:paraId="6F4698F2" w14:textId="15218212" w:rsidR="00E6514D" w:rsidRDefault="00E6514D" w:rsidP="00B05BC8">
      <w:pPr>
        <w:pStyle w:val="Heading2"/>
      </w:pPr>
      <w:r>
        <w:t>Class Lecture Link:</w:t>
      </w:r>
    </w:p>
    <w:p w14:paraId="4187BBBD" w14:textId="54E5F8A2" w:rsidR="007A6A53" w:rsidRPr="007A6A53" w:rsidRDefault="00DF257E" w:rsidP="007A6A53">
      <w:hyperlink r:id="rId7" w:anchor="success" w:history="1">
        <w:r w:rsidR="002F25B6" w:rsidRPr="002C5C78">
          <w:rPr>
            <w:rStyle w:val="Hyperlink"/>
          </w:rPr>
          <w:t>https://ucla.zoom.us/j/93158374262#success</w:t>
        </w:r>
      </w:hyperlink>
      <w:r w:rsidR="002F25B6">
        <w:t xml:space="preserve"> </w:t>
      </w:r>
    </w:p>
    <w:p w14:paraId="389912BC" w14:textId="72205803" w:rsidR="006340CB" w:rsidRPr="006340CB" w:rsidRDefault="00F2158B" w:rsidP="007E10DE">
      <w:pPr>
        <w:pStyle w:val="Heading2"/>
      </w:pPr>
      <w:r>
        <w:t>Lecture</w:t>
      </w:r>
      <w:r w:rsidR="002F032E" w:rsidRPr="00B05BC8">
        <w:t xml:space="preserve"> </w:t>
      </w:r>
      <w:r w:rsidR="00EE2651">
        <w:t>2</w:t>
      </w:r>
      <w:r w:rsidR="002F032E" w:rsidRPr="00B05BC8">
        <w:t xml:space="preserve">; </w:t>
      </w:r>
      <w:r w:rsidR="00EE2651">
        <w:t>Wednesday, October 7, 2020</w:t>
      </w:r>
    </w:p>
    <w:p w14:paraId="4D19AFF7" w14:textId="05B9EA8F" w:rsidR="00842DBB" w:rsidRPr="00E6514D" w:rsidRDefault="00E6514D" w:rsidP="00E6514D">
      <w:pPr>
        <w:rPr>
          <w:b/>
          <w:bCs/>
        </w:rPr>
      </w:pPr>
      <w:r w:rsidRPr="00E6514D">
        <w:rPr>
          <w:b/>
          <w:bCs/>
        </w:rPr>
        <w:t>Class Notes:</w:t>
      </w:r>
    </w:p>
    <w:p w14:paraId="4868120B" w14:textId="3E4FDA77" w:rsidR="00E6514D" w:rsidRDefault="007E10DE" w:rsidP="00E6514D">
      <w:pPr>
        <w:pStyle w:val="ListParagraph"/>
        <w:numPr>
          <w:ilvl w:val="0"/>
          <w:numId w:val="6"/>
        </w:numPr>
      </w:pPr>
      <w:r>
        <w:t>HW: 50%, Midterm 20%, Final 30%</w:t>
      </w:r>
    </w:p>
    <w:p w14:paraId="187CCAE5" w14:textId="18EFC2E0" w:rsidR="004F53A6" w:rsidRDefault="00D03762" w:rsidP="005B7E4E">
      <w:r>
        <w:t>Discrete vs continuous signals: discrete is when you sample continuous signals at different intervals</w:t>
      </w:r>
    </w:p>
    <w:p w14:paraId="55A85DBA" w14:textId="27771B4F" w:rsidR="00CE22E5" w:rsidRDefault="00CE22E5" w:rsidP="005B7E4E">
      <w:r>
        <w:t>Scaling:</w:t>
      </w:r>
    </w:p>
    <w:p w14:paraId="4113C7D8" w14:textId="12D4EBF2" w:rsidR="00D03762" w:rsidRDefault="005B7E4E" w:rsidP="00CE22E5">
      <w:pPr>
        <w:pStyle w:val="ListParagraph"/>
        <w:numPr>
          <w:ilvl w:val="0"/>
          <w:numId w:val="6"/>
        </w:numPr>
      </w:pPr>
      <w:r>
        <w:t>Amplitude Scaling:</w:t>
      </w:r>
    </w:p>
    <w:p w14:paraId="3E21B5A9" w14:textId="77777777" w:rsidR="00B11A9D" w:rsidRDefault="00526844" w:rsidP="00CE22E5">
      <w:pPr>
        <w:pStyle w:val="ListParagraph"/>
        <w:numPr>
          <w:ilvl w:val="1"/>
          <w:numId w:val="6"/>
        </w:numPr>
      </w:pPr>
      <w:r>
        <w:t>X(t) -&gt; a*X(t)</w:t>
      </w:r>
    </w:p>
    <w:p w14:paraId="74800373" w14:textId="77777777" w:rsidR="00B11A9D" w:rsidRDefault="00526844" w:rsidP="00CE22E5">
      <w:pPr>
        <w:pStyle w:val="ListParagraph"/>
        <w:numPr>
          <w:ilvl w:val="2"/>
          <w:numId w:val="6"/>
        </w:numPr>
      </w:pPr>
      <w:r>
        <w:t xml:space="preserve">if </w:t>
      </w:r>
      <w:r w:rsidR="00B11A9D">
        <w:t xml:space="preserve">0 &lt; a &lt; 1, </w:t>
      </w:r>
      <w:r>
        <w:t>called attenuation</w:t>
      </w:r>
    </w:p>
    <w:p w14:paraId="408EE1F0" w14:textId="2A83AF1A" w:rsidR="005B7E4E" w:rsidRDefault="00526844" w:rsidP="00CE22E5">
      <w:pPr>
        <w:pStyle w:val="ListParagraph"/>
        <w:numPr>
          <w:ilvl w:val="2"/>
          <w:numId w:val="6"/>
        </w:numPr>
      </w:pPr>
      <w:r>
        <w:t>if a &gt; 1, called amplification</w:t>
      </w:r>
    </w:p>
    <w:p w14:paraId="18E15296" w14:textId="6BD8E5A5" w:rsidR="00B11A9D" w:rsidRDefault="00B11A9D" w:rsidP="00CE22E5">
      <w:pPr>
        <w:pStyle w:val="ListParagraph"/>
        <w:numPr>
          <w:ilvl w:val="2"/>
          <w:numId w:val="6"/>
        </w:numPr>
      </w:pPr>
      <w:r>
        <w:t>if a &lt; 1, called inversion</w:t>
      </w:r>
    </w:p>
    <w:p w14:paraId="7AEED08A" w14:textId="1C18B713" w:rsidR="00B11A9D" w:rsidRDefault="00CE22E5" w:rsidP="00CE22E5">
      <w:pPr>
        <w:pStyle w:val="ListParagraph"/>
        <w:numPr>
          <w:ilvl w:val="0"/>
          <w:numId w:val="6"/>
        </w:numPr>
      </w:pPr>
      <w:r>
        <w:t>Time Scaling:</w:t>
      </w:r>
    </w:p>
    <w:p w14:paraId="7B342665" w14:textId="5DBCFBBE" w:rsidR="00CE22E5" w:rsidRDefault="00CE22E5" w:rsidP="00CE22E5">
      <w:pPr>
        <w:pStyle w:val="ListParagraph"/>
        <w:numPr>
          <w:ilvl w:val="1"/>
          <w:numId w:val="6"/>
        </w:numPr>
      </w:pPr>
      <w:r>
        <w:t>X(t) -&gt; x(at)</w:t>
      </w:r>
    </w:p>
    <w:p w14:paraId="36129FFC" w14:textId="11756A61" w:rsidR="00CE22E5" w:rsidRDefault="001F2CF2" w:rsidP="00CE22E5">
      <w:pPr>
        <w:pStyle w:val="ListParagraph"/>
        <w:numPr>
          <w:ilvl w:val="2"/>
          <w:numId w:val="6"/>
        </w:numPr>
      </w:pPr>
      <w:r>
        <w:t xml:space="preserve">If 0 </w:t>
      </w:r>
      <w:r w:rsidR="00DF25BF">
        <w:t xml:space="preserve">&lt; a &lt; 1: </w:t>
      </w:r>
      <w:r w:rsidR="00EC3BAE">
        <w:t>expansion</w:t>
      </w:r>
    </w:p>
    <w:p w14:paraId="6D9FB989" w14:textId="4A448045" w:rsidR="00DF25BF" w:rsidRDefault="00DF25BF" w:rsidP="00CE22E5">
      <w:pPr>
        <w:pStyle w:val="ListParagraph"/>
        <w:numPr>
          <w:ilvl w:val="2"/>
          <w:numId w:val="6"/>
        </w:numPr>
      </w:pPr>
      <w:r>
        <w:t xml:space="preserve">If a &gt; 1: </w:t>
      </w:r>
      <w:r w:rsidR="00EC3BAE">
        <w:t>compression</w:t>
      </w:r>
    </w:p>
    <w:p w14:paraId="40F9A884" w14:textId="297AFC19" w:rsidR="00EC3BAE" w:rsidRDefault="00EC3BAE" w:rsidP="00CE22E5">
      <w:pPr>
        <w:pStyle w:val="ListParagraph"/>
        <w:numPr>
          <w:ilvl w:val="2"/>
          <w:numId w:val="6"/>
        </w:numPr>
      </w:pPr>
      <w:r>
        <w:t>If a = -1: time reversal</w:t>
      </w:r>
    </w:p>
    <w:p w14:paraId="7BCB889A" w14:textId="4D04A5B2" w:rsidR="00EC3BAE" w:rsidRDefault="00EC3BAE" w:rsidP="00EC3BAE">
      <w:pPr>
        <w:pStyle w:val="ListParagraph"/>
        <w:numPr>
          <w:ilvl w:val="0"/>
          <w:numId w:val="6"/>
        </w:numPr>
      </w:pPr>
      <w:r>
        <w:t>Time shift:</w:t>
      </w:r>
    </w:p>
    <w:p w14:paraId="46557242" w14:textId="3D35E831" w:rsidR="00EC3BAE" w:rsidRDefault="00EC3BAE" w:rsidP="00EC3BAE">
      <w:pPr>
        <w:pStyle w:val="ListParagraph"/>
        <w:numPr>
          <w:ilvl w:val="1"/>
          <w:numId w:val="6"/>
        </w:numPr>
      </w:pPr>
      <w:r>
        <w:t>X(t) shifted by amount t1 &gt; 0:</w:t>
      </w:r>
    </w:p>
    <w:p w14:paraId="5819815B" w14:textId="4BBD6B74" w:rsidR="00EC3BAE" w:rsidRDefault="00EC3BAE" w:rsidP="00EC3BAE">
      <w:pPr>
        <w:pStyle w:val="ListParagraph"/>
        <w:numPr>
          <w:ilvl w:val="2"/>
          <w:numId w:val="6"/>
        </w:numPr>
      </w:pPr>
      <w:r>
        <w:t xml:space="preserve">X(t) -&gt; </w:t>
      </w:r>
      <w:proofErr w:type="gramStart"/>
      <w:r>
        <w:t>x(</w:t>
      </w:r>
      <w:proofErr w:type="gramEnd"/>
      <w:r>
        <w:t>t – t1): called delaying a signal</w:t>
      </w:r>
    </w:p>
    <w:p w14:paraId="3CD0195C" w14:textId="75E651DA" w:rsidR="00EC3BAE" w:rsidRDefault="00EC3BAE" w:rsidP="00EC3BAE">
      <w:pPr>
        <w:pStyle w:val="ListParagraph"/>
        <w:numPr>
          <w:ilvl w:val="2"/>
          <w:numId w:val="6"/>
        </w:numPr>
      </w:pPr>
      <w:r>
        <w:t xml:space="preserve">X(t) -&gt; </w:t>
      </w:r>
      <w:proofErr w:type="gramStart"/>
      <w:r>
        <w:t>x(</w:t>
      </w:r>
      <w:proofErr w:type="gramEnd"/>
      <w:r>
        <w:t>t + t1): called advancing a signal</w:t>
      </w:r>
    </w:p>
    <w:p w14:paraId="680F5A16" w14:textId="65BC1062" w:rsidR="00EC3BAE" w:rsidRDefault="00EC3BAE" w:rsidP="00352621">
      <w:pPr>
        <w:pStyle w:val="ListParagraph"/>
        <w:numPr>
          <w:ilvl w:val="0"/>
          <w:numId w:val="6"/>
        </w:numPr>
      </w:pPr>
      <w:r>
        <w:t xml:space="preserve">When doing multiple transformations at once, make sure to </w:t>
      </w:r>
      <w:r w:rsidR="00B92D5F">
        <w:t>go from outside in</w:t>
      </w:r>
    </w:p>
    <w:p w14:paraId="1A9FEFB2" w14:textId="54923691" w:rsidR="00B92D5F" w:rsidRDefault="00B92D5F" w:rsidP="00B92D5F">
      <w:pPr>
        <w:pStyle w:val="ListParagraph"/>
        <w:numPr>
          <w:ilvl w:val="1"/>
          <w:numId w:val="6"/>
        </w:numPr>
      </w:pPr>
      <w:r>
        <w:t>Ex: x(t) -&gt; x(2(t-1)): first attenuate by a factor of 2, then delay 1 second.</w:t>
      </w:r>
    </w:p>
    <w:p w14:paraId="08442A20" w14:textId="35539959" w:rsidR="00B14453" w:rsidRDefault="00B14453" w:rsidP="005C61BF">
      <w:r>
        <w:t>Even if f(t) = f(-t) and odd if f(t) = -f(-t)</w:t>
      </w:r>
    </w:p>
    <w:p w14:paraId="687A760B" w14:textId="7039A51F" w:rsidR="00B92D5F" w:rsidRDefault="00B14453" w:rsidP="005C61BF">
      <w:r>
        <w:t>Even and Odd decomposition:</w:t>
      </w:r>
    </w:p>
    <w:p w14:paraId="6E808C45" w14:textId="6AE960B8" w:rsidR="00B14453" w:rsidRDefault="00E04513" w:rsidP="005C61BF">
      <w:pPr>
        <w:pStyle w:val="ListParagraph"/>
        <w:numPr>
          <w:ilvl w:val="0"/>
          <w:numId w:val="6"/>
        </w:numPr>
      </w:pPr>
      <w:r>
        <w:t>X(t) = ½((x(t) + x(-t)) + ½(x(t) – x(-t))</w:t>
      </w:r>
    </w:p>
    <w:p w14:paraId="16306988" w14:textId="6E69AAF9" w:rsidR="00E04513" w:rsidRDefault="00E04513" w:rsidP="005C61BF">
      <w:pPr>
        <w:pStyle w:val="ListParagraph"/>
        <w:numPr>
          <w:ilvl w:val="1"/>
          <w:numId w:val="6"/>
        </w:numPr>
      </w:pPr>
      <w:r>
        <w:t>First term is an even signal and second term is an odd signal</w:t>
      </w:r>
    </w:p>
    <w:p w14:paraId="66D107DE" w14:textId="4928AFDF" w:rsidR="00E04513" w:rsidRDefault="00E04513" w:rsidP="005C61BF">
      <w:pPr>
        <w:pStyle w:val="ListParagraph"/>
        <w:numPr>
          <w:ilvl w:val="1"/>
          <w:numId w:val="6"/>
        </w:numPr>
      </w:pPr>
      <w:r>
        <w:t>Because y(t) = y(-t) because x(t) + x(-t) = x(-t) + x(t) lol</w:t>
      </w:r>
    </w:p>
    <w:p w14:paraId="38EFD35B" w14:textId="10A381D7" w:rsidR="00E04513" w:rsidRDefault="00F434B8" w:rsidP="005C61BF">
      <w:r>
        <w:t>Periodic Signals</w:t>
      </w:r>
    </w:p>
    <w:p w14:paraId="6BB8DEC2" w14:textId="14DC8E80" w:rsidR="00F434B8" w:rsidRDefault="009946BC" w:rsidP="005C61BF">
      <w:pPr>
        <w:pStyle w:val="ListParagraph"/>
        <w:numPr>
          <w:ilvl w:val="0"/>
          <w:numId w:val="6"/>
        </w:numPr>
      </w:pPr>
      <w:r>
        <w:t>A continuous time signal is periodic if and only if there exists a T0 &gt; 0 such that</w:t>
      </w:r>
    </w:p>
    <w:p w14:paraId="55377225" w14:textId="6C537906" w:rsidR="009946BC" w:rsidRDefault="009946BC" w:rsidP="005C61BF">
      <w:pPr>
        <w:pStyle w:val="ListParagraph"/>
        <w:numPr>
          <w:ilvl w:val="1"/>
          <w:numId w:val="6"/>
        </w:numPr>
      </w:pPr>
      <w:proofErr w:type="gramStart"/>
      <w:r>
        <w:t>X(</w:t>
      </w:r>
      <w:proofErr w:type="gramEnd"/>
      <w:r>
        <w:t>t + T0) = x(t) for all t. T0 is the period of x(t)</w:t>
      </w:r>
    </w:p>
    <w:p w14:paraId="5956C1AE" w14:textId="62C727E6" w:rsidR="009946BC" w:rsidRDefault="00352621" w:rsidP="00352621">
      <w:r>
        <w:t>HW #1: e</w:t>
      </w:r>
      <w:proofErr w:type="gramStart"/>
      <w:r>
        <w:t>^</w:t>
      </w:r>
      <w:r w:rsidR="005C61BF">
        <w:t>(</w:t>
      </w:r>
      <w:proofErr w:type="gramEnd"/>
      <w:r w:rsidR="005C61BF">
        <w:t xml:space="preserve">j </w:t>
      </w:r>
      <w:r>
        <w:t>*</w:t>
      </w:r>
      <w:r w:rsidR="005C61BF">
        <w:t xml:space="preserve"> </w:t>
      </w:r>
      <w:r>
        <w:t>theta</w:t>
      </w:r>
      <w:r w:rsidR="005C61BF">
        <w:t xml:space="preserve">) </w:t>
      </w:r>
      <w:r>
        <w:t>= cos</w:t>
      </w:r>
      <w:r w:rsidR="005C61BF">
        <w:t xml:space="preserve"> theta + j sin theta where j is the imaginary number (I is current lmao)</w:t>
      </w:r>
    </w:p>
    <w:p w14:paraId="0D528B4F" w14:textId="6A839F79" w:rsidR="00DB2DDF" w:rsidRDefault="00DB2DDF" w:rsidP="00DB2DDF">
      <w:pPr>
        <w:pStyle w:val="Heading2"/>
      </w:pPr>
      <w:r>
        <w:lastRenderedPageBreak/>
        <w:t>Lecture 3; Monday, October 12, 2020</w:t>
      </w:r>
    </w:p>
    <w:p w14:paraId="5689C889" w14:textId="66088A4F" w:rsidR="00DB2DDF" w:rsidRDefault="00DB2DDF" w:rsidP="00DB2DDF">
      <w:r>
        <w:t>Class Notes</w:t>
      </w:r>
    </w:p>
    <w:p w14:paraId="70AED9CE" w14:textId="4A2671E3" w:rsidR="00DB2DDF" w:rsidRDefault="00DB2DDF" w:rsidP="00DB2DDF">
      <w:pPr>
        <w:pStyle w:val="ListParagraph"/>
        <w:numPr>
          <w:ilvl w:val="0"/>
          <w:numId w:val="6"/>
        </w:numPr>
      </w:pPr>
      <w:r>
        <w:t>X(t) = A*cos(w*t-theta) = A*cos(2pi*f*t-theta)</w:t>
      </w:r>
    </w:p>
    <w:p w14:paraId="5C4B47FE" w14:textId="119D49BA" w:rsidR="00DB2DDF" w:rsidRPr="00DB2DDF" w:rsidRDefault="00DB2DDF" w:rsidP="00DB2DDF">
      <w:pPr>
        <w:pStyle w:val="ListParagraph"/>
        <w:numPr>
          <w:ilvl w:val="0"/>
          <w:numId w:val="6"/>
        </w:numPr>
      </w:pPr>
      <w:r>
        <w:t xml:space="preserve">X(t) = </w:t>
      </w:r>
    </w:p>
    <w:sectPr w:rsidR="00DB2DDF" w:rsidRPr="00DB2DDF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85372" w14:textId="77777777" w:rsidR="00DF257E" w:rsidRDefault="00DF257E">
      <w:r>
        <w:separator/>
      </w:r>
    </w:p>
    <w:p w14:paraId="10E60CE4" w14:textId="77777777" w:rsidR="00DF257E" w:rsidRDefault="00DF257E"/>
  </w:endnote>
  <w:endnote w:type="continuationSeparator" w:id="0">
    <w:p w14:paraId="00074E95" w14:textId="77777777" w:rsidR="00DF257E" w:rsidRDefault="00DF257E">
      <w:r>
        <w:continuationSeparator/>
      </w:r>
    </w:p>
    <w:p w14:paraId="335E4986" w14:textId="77777777" w:rsidR="00DF257E" w:rsidRDefault="00DF2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7A7B9" w14:textId="77777777" w:rsidR="00166011" w:rsidRDefault="00002D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B6373" w14:textId="77777777" w:rsidR="00DF257E" w:rsidRDefault="00DF257E">
      <w:r>
        <w:separator/>
      </w:r>
    </w:p>
    <w:p w14:paraId="2D731F33" w14:textId="77777777" w:rsidR="00DF257E" w:rsidRDefault="00DF257E"/>
  </w:footnote>
  <w:footnote w:type="continuationSeparator" w:id="0">
    <w:p w14:paraId="49958FAF" w14:textId="77777777" w:rsidR="00DF257E" w:rsidRDefault="00DF257E">
      <w:r>
        <w:continuationSeparator/>
      </w:r>
    </w:p>
    <w:p w14:paraId="09B606DE" w14:textId="77777777" w:rsidR="00DF257E" w:rsidRDefault="00DF25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496E70"/>
    <w:multiLevelType w:val="hybridMultilevel"/>
    <w:tmpl w:val="FBD609AC"/>
    <w:lvl w:ilvl="0" w:tplc="BE80CA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45126"/>
    <w:multiLevelType w:val="hybridMultilevel"/>
    <w:tmpl w:val="B85A0AFE"/>
    <w:lvl w:ilvl="0" w:tplc="0D6EB106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50432"/>
    <w:multiLevelType w:val="hybridMultilevel"/>
    <w:tmpl w:val="4A60B644"/>
    <w:lvl w:ilvl="0" w:tplc="6D688A5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2E"/>
    <w:rsid w:val="00002DC5"/>
    <w:rsid w:val="000C56C4"/>
    <w:rsid w:val="000D39CD"/>
    <w:rsid w:val="00115FC8"/>
    <w:rsid w:val="001555D4"/>
    <w:rsid w:val="00166011"/>
    <w:rsid w:val="001862C9"/>
    <w:rsid w:val="001E3E65"/>
    <w:rsid w:val="001F2CF2"/>
    <w:rsid w:val="00216ABC"/>
    <w:rsid w:val="00255A69"/>
    <w:rsid w:val="00261CF4"/>
    <w:rsid w:val="00262315"/>
    <w:rsid w:val="002A6235"/>
    <w:rsid w:val="002F032E"/>
    <w:rsid w:val="002F25B6"/>
    <w:rsid w:val="00345F87"/>
    <w:rsid w:val="00352621"/>
    <w:rsid w:val="00385CE5"/>
    <w:rsid w:val="003A7F1D"/>
    <w:rsid w:val="003C4369"/>
    <w:rsid w:val="003F16D0"/>
    <w:rsid w:val="00487B59"/>
    <w:rsid w:val="004C1283"/>
    <w:rsid w:val="004D2C01"/>
    <w:rsid w:val="004F53A6"/>
    <w:rsid w:val="00526844"/>
    <w:rsid w:val="00582324"/>
    <w:rsid w:val="005B7E4E"/>
    <w:rsid w:val="005C61BF"/>
    <w:rsid w:val="0062233E"/>
    <w:rsid w:val="006340CB"/>
    <w:rsid w:val="00670AB7"/>
    <w:rsid w:val="006967EC"/>
    <w:rsid w:val="006D0343"/>
    <w:rsid w:val="007A6A53"/>
    <w:rsid w:val="007C794F"/>
    <w:rsid w:val="007E10DE"/>
    <w:rsid w:val="00810F35"/>
    <w:rsid w:val="00812866"/>
    <w:rsid w:val="00842DBB"/>
    <w:rsid w:val="00854171"/>
    <w:rsid w:val="008E3E22"/>
    <w:rsid w:val="00917ABF"/>
    <w:rsid w:val="009946BC"/>
    <w:rsid w:val="009D00C4"/>
    <w:rsid w:val="00A43BDC"/>
    <w:rsid w:val="00A6127E"/>
    <w:rsid w:val="00AE7538"/>
    <w:rsid w:val="00B05BC8"/>
    <w:rsid w:val="00B11A9D"/>
    <w:rsid w:val="00B14453"/>
    <w:rsid w:val="00B666C1"/>
    <w:rsid w:val="00B730F4"/>
    <w:rsid w:val="00B848C6"/>
    <w:rsid w:val="00B92D5F"/>
    <w:rsid w:val="00B96554"/>
    <w:rsid w:val="00BA6C40"/>
    <w:rsid w:val="00BD46CA"/>
    <w:rsid w:val="00C2392E"/>
    <w:rsid w:val="00C45384"/>
    <w:rsid w:val="00CA599B"/>
    <w:rsid w:val="00CE22E5"/>
    <w:rsid w:val="00D03762"/>
    <w:rsid w:val="00D24191"/>
    <w:rsid w:val="00D53B23"/>
    <w:rsid w:val="00DA38E1"/>
    <w:rsid w:val="00DB2DDF"/>
    <w:rsid w:val="00DE26FF"/>
    <w:rsid w:val="00DF257E"/>
    <w:rsid w:val="00DF25BF"/>
    <w:rsid w:val="00E04513"/>
    <w:rsid w:val="00E6514D"/>
    <w:rsid w:val="00E77357"/>
    <w:rsid w:val="00EC3BAE"/>
    <w:rsid w:val="00EE2651"/>
    <w:rsid w:val="00EE3126"/>
    <w:rsid w:val="00EE599B"/>
    <w:rsid w:val="00F2158B"/>
    <w:rsid w:val="00F2271D"/>
    <w:rsid w:val="00F368B5"/>
    <w:rsid w:val="00F434B8"/>
    <w:rsid w:val="00F87FCF"/>
    <w:rsid w:val="00F908AA"/>
    <w:rsid w:val="00FD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54C11"/>
  <w15:chartTrackingRefBased/>
  <w15:docId w15:val="{DB86AAB1-F10E-E143-836D-50B280A2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2E"/>
    <w:rPr>
      <w:color w:val="au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F03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39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94F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cla.zoom.us/j/931583742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evin/Library/Containers/com.microsoft.Word/Data/Library/Application%20Support/Microsoft/Office/16.0/DTS/en-US%7b3D7FBFE1-910F-154B-B60B-77ADE2A3C891%7d/%7bDDE9811C-269B-5E42-A8C2-519A923ABC0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{DDE9811C-269B-5E42-A8C2-519A923ABC0D}tf10002086.dotx</Template>
  <TotalTime>133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Nevin Liang</cp:lastModifiedBy>
  <cp:revision>56</cp:revision>
  <dcterms:created xsi:type="dcterms:W3CDTF">2020-10-01T21:18:00Z</dcterms:created>
  <dcterms:modified xsi:type="dcterms:W3CDTF">2020-10-13T00:01:00Z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